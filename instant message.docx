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76E1E" w14:textId="77777777" w:rsidR="007322D5" w:rsidRDefault="0085312F">
      <w:pPr>
        <w:pStyle w:val="Title"/>
        <w:tabs>
          <w:tab w:val="center" w:pos="4320"/>
        </w:tabs>
      </w:pPr>
      <w:r>
        <w:t>instant message</w:t>
      </w:r>
    </w:p>
    <w:p w14:paraId="09C82C33" w14:textId="77777777" w:rsidR="007322D5" w:rsidRDefault="0085312F">
      <w:pPr>
        <w:pStyle w:val="Subtitle"/>
      </w:pPr>
      <w:r>
        <w:t>comp3</w:t>
      </w:r>
    </w:p>
    <w:p w14:paraId="5F5455F3" w14:textId="77777777" w:rsidR="007322D5" w:rsidRDefault="00947121">
      <w:pPr>
        <w:pStyle w:val="Date"/>
      </w:pPr>
      <w:sdt>
        <w:sdtPr>
          <w:id w:val="-1626932318"/>
          <w:placeholder>
            <w:docPart w:val="5D7B6F743504654E9066E4FFD3507A0C"/>
          </w:placeholder>
          <w:temporary/>
          <w:showingPlcHdr/>
          <w15:appearance w15:val="hidden"/>
        </w:sdtPr>
        <w:sdtEndPr/>
        <w:sdtContent>
          <w:r w:rsidR="00415A96">
            <w:t>Date</w:t>
          </w:r>
        </w:sdtContent>
      </w:sdt>
    </w:p>
    <w:p w14:paraId="417238AC" w14:textId="77777777" w:rsidR="007322D5" w:rsidRDefault="0085312F">
      <w:pPr>
        <w:pStyle w:val="Heading1"/>
        <w:rPr>
          <w:lang w:eastAsia="zh-CN"/>
        </w:rPr>
      </w:pPr>
      <w:r>
        <w:t>case study</w:t>
      </w:r>
    </w:p>
    <w:p w14:paraId="55F4FFD1" w14:textId="77777777" w:rsidR="007322D5" w:rsidRDefault="0085312F">
      <w:pPr>
        <w:pStyle w:val="Heading2"/>
      </w:pPr>
      <w:r>
        <w:t>why we choose Instant message</w:t>
      </w:r>
    </w:p>
    <w:p w14:paraId="3306CCE5" w14:textId="5C1C15BF" w:rsidR="007322D5" w:rsidRDefault="00C02AA0" w:rsidP="00C02AA0">
      <w:pPr>
        <w:pStyle w:val="ListParagraph"/>
        <w:numPr>
          <w:ilvl w:val="0"/>
          <w:numId w:val="1"/>
        </w:numPr>
      </w:pPr>
      <w:r>
        <w:t>User(s) need to authenticate themselves when login</w:t>
      </w:r>
      <w:r w:rsidR="00F54BB8">
        <w:t xml:space="preserve">. </w:t>
      </w:r>
    </w:p>
    <w:p w14:paraId="000FB418" w14:textId="00926FC4" w:rsidR="00C02AA0" w:rsidRDefault="00C02AA0" w:rsidP="00C02AA0">
      <w:pPr>
        <w:pStyle w:val="ListParagraph"/>
        <w:numPr>
          <w:ilvl w:val="0"/>
          <w:numId w:val="1"/>
        </w:numPr>
      </w:pPr>
      <w:r>
        <w:t>Group could accommodate up to 16 users (min 2).</w:t>
      </w:r>
    </w:p>
    <w:p w14:paraId="2504C7A1" w14:textId="1B29BA10" w:rsidR="00C02AA0" w:rsidRDefault="00C02AA0" w:rsidP="00C02AA0">
      <w:pPr>
        <w:pStyle w:val="ListParagraph"/>
        <w:numPr>
          <w:ilvl w:val="0"/>
          <w:numId w:val="1"/>
        </w:numPr>
      </w:pPr>
      <w:r>
        <w:t>Only in-group user(s) could invite outsiders into this group.</w:t>
      </w:r>
    </w:p>
    <w:p w14:paraId="19DF00AD" w14:textId="6D8292B5" w:rsidR="00C02AA0" w:rsidRDefault="00C02AA0" w:rsidP="00C02AA0">
      <w:pPr>
        <w:pStyle w:val="ListParagraph"/>
        <w:numPr>
          <w:ilvl w:val="0"/>
          <w:numId w:val="1"/>
        </w:numPr>
      </w:pPr>
      <w:r>
        <w:t>Only in-group users could view message from each other.</w:t>
      </w:r>
    </w:p>
    <w:p w14:paraId="45431C35" w14:textId="3A9DF572" w:rsidR="00C02AA0" w:rsidRDefault="00C02AA0" w:rsidP="00C02AA0">
      <w:pPr>
        <w:pStyle w:val="ListParagraph"/>
        <w:numPr>
          <w:ilvl w:val="0"/>
          <w:numId w:val="1"/>
        </w:numPr>
      </w:pPr>
      <w:r>
        <w:t>One group got its own id.</w:t>
      </w:r>
    </w:p>
    <w:p w14:paraId="11327594" w14:textId="54D9AE8C" w:rsidR="00C027E5" w:rsidRDefault="00C027E5" w:rsidP="00C027E5">
      <w:pPr>
        <w:pStyle w:val="Heading2"/>
      </w:pPr>
      <w:r>
        <w:t>w</w:t>
      </w:r>
      <w:r w:rsidR="00C02AA0">
        <w:t>hich mechniasm(s) we use</w:t>
      </w:r>
    </w:p>
    <w:p w14:paraId="250033C5" w14:textId="22ED1F54" w:rsidR="00C027E5" w:rsidRDefault="00C02AA0">
      <w:r>
        <w:t>Username and password (hash function)</w:t>
      </w:r>
      <w:r w:rsidR="00C027E5">
        <w:t xml:space="preserve"> </w:t>
      </w:r>
    </w:p>
    <w:p w14:paraId="7DD7AE2E" w14:textId="428503F1" w:rsidR="00C02AA0" w:rsidRDefault="00C02AA0">
      <w:r>
        <w:t xml:space="preserve">Message </w:t>
      </w:r>
      <w:bookmarkStart w:id="0" w:name="_GoBack"/>
      <w:bookmarkEnd w:id="0"/>
      <w:r>
        <w:t>RSA</w:t>
      </w:r>
    </w:p>
    <w:p w14:paraId="1AE5B609" w14:textId="77777777" w:rsidR="00C027E5" w:rsidRDefault="00C027E5" w:rsidP="00C027E5">
      <w:pPr>
        <w:pStyle w:val="Heading2"/>
      </w:pPr>
      <w:r>
        <w:t>why we choose Instant message</w:t>
      </w:r>
    </w:p>
    <w:p w14:paraId="2E7D6057" w14:textId="0621A93A" w:rsidR="00C027E5" w:rsidRDefault="00C027E5">
      <w:r>
        <w:t xml:space="preserve">User could identify themselves. </w:t>
      </w:r>
    </w:p>
    <w:p w14:paraId="7DF508AE" w14:textId="77777777" w:rsidR="00C027E5" w:rsidRDefault="00C027E5" w:rsidP="00C027E5">
      <w:pPr>
        <w:pStyle w:val="Heading2"/>
      </w:pPr>
      <w:r>
        <w:t>why we choose Instant message</w:t>
      </w:r>
    </w:p>
    <w:p w14:paraId="3C5AE576" w14:textId="77777777" w:rsidR="00C027E5" w:rsidRDefault="00C027E5" w:rsidP="00C027E5">
      <w:r>
        <w:t xml:space="preserve">User could identify themselves. </w:t>
      </w:r>
    </w:p>
    <w:p w14:paraId="065820F5" w14:textId="77777777" w:rsidR="00C027E5" w:rsidRDefault="00C027E5"/>
    <w:p w14:paraId="26EF2A1C" w14:textId="3702B873" w:rsidR="007322D5" w:rsidRDefault="007322D5"/>
    <w:sectPr w:rsidR="007322D5">
      <w:footerReference w:type="default" r:id="rId7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1B25C" w14:textId="77777777" w:rsidR="00947121" w:rsidRDefault="00947121">
      <w:pPr>
        <w:spacing w:line="240" w:lineRule="auto"/>
      </w:pPr>
      <w:r>
        <w:separator/>
      </w:r>
    </w:p>
    <w:p w14:paraId="77D46E87" w14:textId="77777777" w:rsidR="00947121" w:rsidRDefault="00947121"/>
  </w:endnote>
  <w:endnote w:type="continuationSeparator" w:id="0">
    <w:p w14:paraId="5EAF34E1" w14:textId="77777777" w:rsidR="00947121" w:rsidRDefault="00947121">
      <w:pPr>
        <w:spacing w:line="240" w:lineRule="auto"/>
      </w:pPr>
      <w:r>
        <w:continuationSeparator/>
      </w:r>
    </w:p>
    <w:p w14:paraId="028C79B4" w14:textId="77777777" w:rsidR="00947121" w:rsidRDefault="009471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69AD566C" w14:textId="77777777" w:rsidR="007322D5" w:rsidRDefault="00415A9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AA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95914" w14:textId="77777777" w:rsidR="00947121" w:rsidRDefault="00947121">
      <w:pPr>
        <w:spacing w:line="240" w:lineRule="auto"/>
      </w:pPr>
      <w:r>
        <w:separator/>
      </w:r>
    </w:p>
    <w:p w14:paraId="047B2903" w14:textId="77777777" w:rsidR="00947121" w:rsidRDefault="00947121"/>
  </w:footnote>
  <w:footnote w:type="continuationSeparator" w:id="0">
    <w:p w14:paraId="6E068E81" w14:textId="77777777" w:rsidR="00947121" w:rsidRDefault="00947121">
      <w:pPr>
        <w:spacing w:line="240" w:lineRule="auto"/>
      </w:pPr>
      <w:r>
        <w:continuationSeparator/>
      </w:r>
    </w:p>
    <w:p w14:paraId="0C95EC58" w14:textId="77777777" w:rsidR="00947121" w:rsidRDefault="0094712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A5C5B"/>
    <w:multiLevelType w:val="hybridMultilevel"/>
    <w:tmpl w:val="9442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2F"/>
    <w:rsid w:val="003F4253"/>
    <w:rsid w:val="00415A96"/>
    <w:rsid w:val="00513973"/>
    <w:rsid w:val="007322D5"/>
    <w:rsid w:val="0085312F"/>
    <w:rsid w:val="00947121"/>
    <w:rsid w:val="00AE30E8"/>
    <w:rsid w:val="00C027E5"/>
    <w:rsid w:val="00C02AA0"/>
    <w:rsid w:val="00F5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E159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ork/Library/Containers/com.microsoft.Word/Data/Library/Caches/TM10002070/Trip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7B6F743504654E9066E4FFD3507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2F9A0-A6FC-7D4E-A009-64309F5E9DE3}"/>
      </w:docPartPr>
      <w:docPartBody>
        <w:p w:rsidR="00B922E8" w:rsidRDefault="00B17AC4">
          <w:pPr>
            <w:pStyle w:val="5D7B6F743504654E9066E4FFD3507A0C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C4"/>
    <w:rsid w:val="00245777"/>
    <w:rsid w:val="00B17AC4"/>
    <w:rsid w:val="00B9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5D0006B5D8F44BA0816B5C4AD7B21D">
    <w:name w:val="7E5D0006B5D8F44BA0816B5C4AD7B21D"/>
  </w:style>
  <w:style w:type="paragraph" w:customStyle="1" w:styleId="268B58628168054EB2605AF361CFAB7F">
    <w:name w:val="268B58628168054EB2605AF361CFAB7F"/>
  </w:style>
  <w:style w:type="paragraph" w:customStyle="1" w:styleId="5D7B6F743504654E9066E4FFD3507A0C">
    <w:name w:val="5D7B6F743504654E9066E4FFD3507A0C"/>
  </w:style>
  <w:style w:type="paragraph" w:customStyle="1" w:styleId="9ED5A2695168494290148E23759AC4CF">
    <w:name w:val="9ED5A2695168494290148E23759AC4CF"/>
  </w:style>
  <w:style w:type="paragraph" w:customStyle="1" w:styleId="EEA036575D48FF47832237E17EC3FDD8">
    <w:name w:val="EEA036575D48FF47832237E17EC3FDD8"/>
  </w:style>
  <w:style w:type="paragraph" w:customStyle="1" w:styleId="DA178D10FD1F86479BB226088B263DF4">
    <w:name w:val="DA178D10FD1F86479BB226088B263D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34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Shi</dc:creator>
  <cp:keywords/>
  <dc:description/>
  <cp:lastModifiedBy>Isaac Shi</cp:lastModifiedBy>
  <cp:revision>2</cp:revision>
  <dcterms:created xsi:type="dcterms:W3CDTF">2016-11-16T02:20:00Z</dcterms:created>
  <dcterms:modified xsi:type="dcterms:W3CDTF">2016-11-16T03:41:00Z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